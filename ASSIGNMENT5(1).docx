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 xml:space="preserve">                          ASSIGNMENT ---5</w:t>
      </w:r>
    </w:p>
    <w:p/>
    <w:p>
      <w:r>
        <w:t>Aim :Digit Recognition using CNN-Deep learning model.</w:t>
      </w:r>
    </w:p>
    <w:p/>
    <w:p>
      <w:r>
        <w:t>Introduction: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Office</Application>
  <Pages>1</Pages>
  <Words>11</Words>
  <Characters>74</Characters>
  <Lines>6</Lines>
  <Paragraphs>3</Paragraphs>
  <CharactersWithSpaces>107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2025-07-12T05:43:45Z</dcterms:modified>
</cp:coreProperties>
</file>