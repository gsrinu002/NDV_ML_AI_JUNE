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bookmarkStart w:id="0" w:name="_GoBack"/>
      <w:bookmarkEnd w:id="0"/>
      <w:r>
        <w:t xml:space="preserve">                       .      PROJECT ---5</w:t>
      </w:r>
    </w:p>
    <w:p/>
    <w:p>
      <w:r>
        <w:t>Aim :Digit Recognition using CNN-Deep learning model.</w:t>
      </w:r>
    </w:p>
    <w:p/>
    <w:p>
      <w:r>
        <w:t>1.Introduction:</w:t>
      </w:r>
    </w:p>
    <w:p/>
    <w:p>
      <w:r>
        <w:t>Handwritten digit recognition is a well-established problem in machine learning and computer vision. It involves training a model to correctly identify numerical digits (0-9) from images. This has numerous real-world applications, such as postal code recognition, bank check processing, and optical character recognition (OCR).</w:t>
      </w:r>
    </w:p>
    <w:p/>
    <w:p>
      <w:r>
        <w:t>Convolutional Neural Networks (CNNs) are particularly well-suited for image-based tasks due to their ability to automatically learn hierarchical features from raw pixel data. Unlike traditional machine learning algorithms that often require manual feature engineering, CNNs can extract relevant patterns (edges, shapes, etc.) through their convolutional and pooling layers, leading to highly accurate results.</w:t>
      </w:r>
    </w:p>
    <w:p/>
    <w:p>
      <w:r>
        <w:t>This assignment will walk through building, training, and evaluating a CNN model for handwritten digit recognition using the widely available MNIST dataset.</w:t>
      </w:r>
    </w:p>
    <w:p/>
    <w:p>
      <w:r>
        <w:t xml:space="preserve"> 2\. Dataset: MNIST</w:t>
      </w:r>
    </w:p>
    <w:p/>
    <w:p>
      <w:r>
        <w:t>The MNIST (Modified National Institute of Standards and Technology) dataset is a cornerstone for benchmarking image classification algorithms. It consists of:</w:t>
      </w:r>
    </w:p>
    <w:p/>
    <w:p>
      <w:r>
        <w:t xml:space="preserve">  * **60,000 training images** of handwritten digits (0-9).</w:t>
      </w:r>
    </w:p>
    <w:p>
      <w:r>
        <w:t xml:space="preserve">  * **10,000 testing images** of handwritten digits (0-9).</w:t>
      </w:r>
    </w:p>
    <w:p/>
    <w:p>
      <w:r>
        <w:t>Each image is a grayscale 28x28 pixel image. The pixel values range from 0 to 255, where 0 represents black and 255 represents white.</w:t>
      </w:r>
    </w:p>
    <w:p/>
    <w:p>
      <w:r>
        <w:t>3. Steps to Implement a CNN for Digit Recognition</w:t>
      </w:r>
    </w:p>
    <w:p/>
    <w:p>
      <w:r>
        <w:t>Here's a detailed breakdown of the steps you'll typically follow:</w:t>
      </w:r>
    </w:p>
    <w:p/>
    <w:p>
      <w:pPr>
        <w:ind w:left="0"/>
      </w:pPr>
      <w:r>
        <w:t>....Step 1: Import Libraries</w:t>
      </w:r>
    </w:p>
    <w:p/>
    <w:p>
      <w:r>
        <w:t>You'll need several Python libraries for data manipulation, building the CNN, and visualization.</w:t>
      </w:r>
    </w:p>
    <w:p/>
    <w:p>
      <w:r>
        <w:t>```python</w:t>
      </w:r>
    </w:p>
    <w:p>
      <w:r>
        <w:t>import tensorflow as tf</w:t>
      </w:r>
    </w:p>
    <w:p>
      <w:r>
        <w:t>from tensorflow.keras.datasets import mnist</w:t>
      </w:r>
    </w:p>
    <w:p>
      <w:r>
        <w:t>from tensorflow.keras.models import Sequential</w:t>
      </w:r>
    </w:p>
    <w:p>
      <w:r>
        <w:t>from tensorflow.keras.layers import Conv2D, MaxPooling2D, Flatten, Dense, Dropout</w:t>
      </w:r>
    </w:p>
    <w:p>
      <w:r>
        <w:t>from tensorflow.keras.utils import to_categorical</w:t>
      </w:r>
    </w:p>
    <w:p>
      <w:r>
        <w:t>import matplotlib.pyplot as plt</w:t>
      </w:r>
    </w:p>
    <w:p>
      <w:r>
        <w:t>import numpy as np</w:t>
      </w:r>
    </w:p>
    <w:p>
      <w:r>
        <w:t>```</w:t>
      </w:r>
    </w:p>
    <w:p>
      <w:pPr>
        <w:ind w:left="0"/>
      </w:pPr>
    </w:p>
    <w:p>
      <w:pPr>
        <w:ind w:left="0"/>
      </w:pPr>
      <w:r>
        <w:t>......Step 2: Load and Explore the Dataset</w:t>
      </w:r>
    </w:p>
    <w:p/>
    <w:p>
      <w:r>
        <w:t>Load the MNIST dataset, which is conveniently available within Keras.</w:t>
      </w:r>
    </w:p>
    <w:p/>
    <w:p>
      <w:r>
        <w:t>```python</w:t>
      </w:r>
    </w:p>
    <w:p>
      <w:r>
        <w:t>(x_train, y_train), (x_test, y_test) = mnist.load_data()</w:t>
      </w:r>
    </w:p>
    <w:p/>
    <w:p>
      <w:r>
        <w:t>print(f"Training data shape: {x_train.shape}")</w:t>
      </w:r>
    </w:p>
    <w:p>
      <w:r>
        <w:t>print(f"Training labels shape: {y_train.shape}")</w:t>
      </w:r>
    </w:p>
    <w:p>
      <w:r>
        <w:t>print(f"Testing data shape: {x_test.shape}")</w:t>
      </w:r>
    </w:p>
    <w:p>
      <w:r>
        <w:t>print(f"Testing labels shape: {y_test.shape}")</w:t>
      </w:r>
    </w:p>
    <w:p/>
    <w:p>
      <w:r>
        <w:t># Visualize some examples</w:t>
      </w:r>
    </w:p>
    <w:p>
      <w:r>
        <w:t>plt.figure(figsize=(10, 5))</w:t>
      </w:r>
    </w:p>
    <w:p>
      <w:r>
        <w:t>for i in range(10):</w:t>
      </w:r>
    </w:p>
    <w:p>
      <w:r>
        <w:t xml:space="preserve">    plt.subplot(2, 5, i + 1)</w:t>
      </w:r>
    </w:p>
    <w:p>
      <w:r>
        <w:t xml:space="preserve">    plt.imshow(x_train[i], cmap='gray')</w:t>
      </w:r>
    </w:p>
    <w:p>
      <w:r>
        <w:t xml:space="preserve">    plt.title(f"Label: {y_train[i]}")</w:t>
      </w:r>
    </w:p>
    <w:p>
      <w:r>
        <w:t xml:space="preserve">    plt.axis('off')</w:t>
      </w:r>
    </w:p>
    <w:p>
      <w:r>
        <w:t>plt.tight_layout()</w:t>
      </w:r>
    </w:p>
    <w:p>
      <w:r>
        <w:t>plt.show()</w:t>
      </w:r>
    </w:p>
    <w:p>
      <w:r>
        <w:t>```</w:t>
      </w:r>
    </w:p>
    <w:p/>
    <w:p>
      <w:pPr>
        <w:ind w:left="0"/>
      </w:pPr>
      <w:r>
        <w:t>......Step 3: Preprocess the Data</w:t>
      </w:r>
    </w:p>
    <w:p/>
    <w:p>
      <w:r>
        <w:t>Data preprocessing is crucial for optimal model performance.</w:t>
      </w:r>
    </w:p>
    <w:p/>
    <w:p>
      <w:r>
        <w:t xml:space="preserve">  * **Reshape Images:** CNNs expect input images to have a channel dimension. For grayscale images, this is typically 1. So, a 28x28 image becomes 28x28x1.</w:t>
      </w:r>
    </w:p>
    <w:p/>
    <w:p>
      <w:r>
        <w:t xml:space="preserve">    ```python</w:t>
      </w:r>
    </w:p>
    <w:p>
      <w:r>
        <w:t xml:space="preserve">    # Reshape images to add a channel dimension (for grayscale, it's 1)</w:t>
      </w:r>
    </w:p>
    <w:p>
      <w:r>
        <w:t xml:space="preserve">    x_train = x_train.reshape(x_train.shape[0], 28, 28, 1)</w:t>
      </w:r>
    </w:p>
    <w:p>
      <w:r>
        <w:t xml:space="preserve">    x_test = x_test.reshape(x_test.shape[0], 28, 28, 1)</w:t>
      </w:r>
    </w:p>
    <w:p>
      <w:r>
        <w:t xml:space="preserve">    ```</w:t>
      </w:r>
    </w:p>
    <w:p/>
    <w:p>
      <w:r>
        <w:t xml:space="preserve">  * **Normalize Pixel Values:** Pixel values range from 0 to 255. Normalizing them to a range of 0 to 1 helps the model converge faster and perform better.</w:t>
      </w:r>
    </w:p>
    <w:p/>
    <w:p>
      <w:r>
        <w:t xml:space="preserve">    ```python</w:t>
      </w:r>
    </w:p>
    <w:p>
      <w:r>
        <w:t xml:space="preserve">    x_train = x_train.astype('float32') / 255.0</w:t>
      </w:r>
    </w:p>
    <w:p>
      <w:r>
        <w:t xml:space="preserve">    x_test = x_test.astype('float32') / 255.0</w:t>
      </w:r>
    </w:p>
    <w:p>
      <w:r>
        <w:t xml:space="preserve">    ```</w:t>
      </w:r>
    </w:p>
    <w:p/>
    <w:p>
      <w:r>
        <w:t xml:space="preserve">  * **One-Hot Encode Labels:** The labels (0-9) are categorical. For multi-class classification, it's standard practice to convert them to one-hot encoded vectors. For example, the digit '3' would become `[0, 0, 0, 1, 0, 0, 0, 0, 0, 0]`.</w:t>
      </w:r>
    </w:p>
    <w:p/>
    <w:p>
      <w:r>
        <w:t xml:space="preserve">    ```python</w:t>
      </w:r>
    </w:p>
    <w:p>
      <w:r>
        <w:t xml:space="preserve">    num_classes = 10</w:t>
      </w:r>
    </w:p>
    <w:p>
      <w:r>
        <w:t xml:space="preserve">    y_train = to_categorical(y_train, num_classes)</w:t>
      </w:r>
    </w:p>
    <w:p>
      <w:r>
        <w:t xml:space="preserve">    y_test = to_categorical(y_test, num_classes)</w:t>
      </w:r>
    </w:p>
    <w:p>
      <w:r>
        <w:t xml:space="preserve">    ```</w:t>
      </w:r>
    </w:p>
    <w:p/>
    <w:p>
      <w:pPr>
        <w:ind w:left="0"/>
      </w:pPr>
      <w:r>
        <w:t>........Step 4: Build the CNN Model</w:t>
      </w:r>
    </w:p>
    <w:p/>
    <w:p>
      <w:r>
        <w:t>Define the architecture of your Convolutional Neural Network. A typical CNN for digit recognition includes:</w:t>
      </w:r>
    </w:p>
    <w:p/>
    <w:p>
      <w:r>
        <w:t xml:space="preserve">  * **Convolutional Layers (`Conv2D`):** These layers apply filters to the input image, extracting features like edges, corners, and textures. You specify the number of filters, kernel size (e.g., 3x3), and activation function (ReLU is common).</w:t>
      </w:r>
    </w:p>
    <w:p>
      <w:r>
        <w:t xml:space="preserve">  * **Pooling Layers (`MaxPooling2D`):** These layers reduce the spatial dimensions of the feature maps, making the model more robust to small shifts and distortions in the input. `MaxPooling2D` takes the maximum value within a specified window (e.g., 2x2).</w:t>
      </w:r>
    </w:p>
    <w:p>
      <w:r>
        <w:t xml:space="preserve">  * **Flatten Layer:** Converts the 2D feature maps from the convolutional and pooling layers into a 1D vector, preparing them for the fully connected layers.</w:t>
      </w:r>
    </w:p>
    <w:p>
      <w:r>
        <w:t xml:space="preserve">  * **Dense (Fully Connected) Layers:** These are standard neural network layers that take the flattened features and perform classification.</w:t>
      </w:r>
    </w:p>
    <w:p>
      <w:r>
        <w:t xml:space="preserve">  * **Dropout Layer:** A regularization technique that randomly sets a fraction of input units to zero at each update during training. This helps prevent overfitting.</w:t>
      </w:r>
    </w:p>
    <w:p>
      <w:r>
        <w:t xml:space="preserve">  * **Output Layer:** A `Dense` layer with `num_classes` (10 for MNIST) neurons and a `softmax` activation function. Softmax outputs a probability distribution over the classes.</w:t>
      </w:r>
    </w:p>
    <w:p/>
    <w:p>
      <w:r>
        <w:t>&lt;!-- end list --&gt;</w:t>
      </w:r>
    </w:p>
    <w:p/>
    <w:p>
      <w:r>
        <w:t>```python</w:t>
      </w:r>
    </w:p>
    <w:p>
      <w:r>
        <w:t>model = Sequential([</w:t>
      </w:r>
    </w:p>
    <w:p>
      <w:r>
        <w:t xml:space="preserve">    Conv2D(32, (3, 3), activation='relu', input_shape=(28, 28, 1)),</w:t>
      </w:r>
    </w:p>
    <w:p>
      <w:r>
        <w:t xml:space="preserve">    MaxPooling2D((2, 2)),</w:t>
      </w:r>
    </w:p>
    <w:p>
      <w:r>
        <w:t xml:space="preserve">    Conv2D(64, (3, 3), activation='relu'),</w:t>
      </w:r>
    </w:p>
    <w:p>
      <w:r>
        <w:t xml:space="preserve">    MaxPooling2D((2, 2)),</w:t>
      </w:r>
    </w:p>
    <w:p>
      <w:r>
        <w:t xml:space="preserve">    Flatten(),</w:t>
      </w:r>
    </w:p>
    <w:p>
      <w:r>
        <w:t xml:space="preserve">    Dense(128, activation='relu'),</w:t>
      </w:r>
    </w:p>
    <w:p>
      <w:r>
        <w:t xml:space="preserve">    Dropout(0.5), # Add dropout for regularization</w:t>
      </w:r>
    </w:p>
    <w:p>
      <w:r>
        <w:t xml:space="preserve">    Dense(num_classes, activation='softmax')</w:t>
      </w:r>
    </w:p>
    <w:p>
      <w:r>
        <w:t>])</w:t>
      </w:r>
    </w:p>
    <w:p/>
    <w:p>
      <w:r>
        <w:t>model.summary() # Print a summary of the model's architecture</w:t>
      </w:r>
    </w:p>
    <w:p>
      <w:r>
        <w:t>```</w:t>
      </w:r>
    </w:p>
    <w:p/>
    <w:p>
      <w:pPr>
        <w:ind w:left="0"/>
      </w:pPr>
      <w:r>
        <w:t>.......Step 5: Compile the Model</w:t>
      </w:r>
    </w:p>
    <w:p/>
    <w:p>
      <w:r>
        <w:t>Before training, you need to compile the model by specifying:</w:t>
      </w:r>
    </w:p>
    <w:p/>
    <w:p>
      <w:r>
        <w:t xml:space="preserve">  * **Optimizer:** An algorithm to adjust the weights during training (e.g., 'adam', 'rmsprop', 'sgd'). Adam is a good general-purpose optimizer.</w:t>
      </w:r>
    </w:p>
    <w:p>
      <w:r>
        <w:t xml:space="preserve">  * **Loss Function:** A function that quantifies the difference between the model's predictions and the true labels. For multi-class classification with one-hot encoded labels, `categorical_crossentropy` is appropriate.</w:t>
      </w:r>
    </w:p>
    <w:p>
      <w:r>
        <w:t xml:space="preserve">  * **Metrics:** Metrics to evaluate the model's performance (e.g., 'accuracy').</w:t>
      </w:r>
    </w:p>
    <w:p/>
    <w:p>
      <w:r>
        <w:t>&lt;!-- end list --&gt;</w:t>
      </w:r>
    </w:p>
    <w:p/>
    <w:p>
      <w:r>
        <w:t>```python</w:t>
      </w:r>
    </w:p>
    <w:p>
      <w:r>
        <w:t>model.compile(optimizer='adam',</w:t>
      </w:r>
    </w:p>
    <w:p>
      <w:r>
        <w:t xml:space="preserve">              loss='categorical_crossentropy',</w:t>
      </w:r>
    </w:p>
    <w:p>
      <w:r>
        <w:t xml:space="preserve">              metrics=['accuracy'])</w:t>
      </w:r>
    </w:p>
    <w:p>
      <w:r>
        <w:t>```</w:t>
      </w:r>
    </w:p>
    <w:p/>
    <w:p>
      <w:pPr>
        <w:ind w:left="0"/>
      </w:pPr>
      <w:r>
        <w:t>........Step 6: Train the Model</w:t>
      </w:r>
    </w:p>
    <w:p/>
    <w:p>
      <w:r>
        <w:t>Train the model using your training data.</w:t>
      </w:r>
    </w:p>
    <w:p/>
    <w:p>
      <w:r>
        <w:t xml:space="preserve">  * **Epochs:** The number of times the model will iterate over the entire training dataset.</w:t>
      </w:r>
    </w:p>
    <w:p>
      <w:r>
        <w:t xml:space="preserve">  * **Batch Size:** The number of samples per gradient update.</w:t>
      </w:r>
    </w:p>
    <w:p/>
    <w:p>
      <w:r>
        <w:t>&lt;!-- end list --&gt;</w:t>
      </w:r>
    </w:p>
    <w:p/>
    <w:p>
      <w:r>
        <w:t>```python</w:t>
      </w:r>
    </w:p>
    <w:p>
      <w:r>
        <w:t>history = model.fit(x_train, y_train,</w:t>
      </w:r>
    </w:p>
    <w:p>
      <w:r>
        <w:t xml:space="preserve">                    epochs=10, # You can adjust the number of epochs</w:t>
      </w:r>
    </w:p>
    <w:p>
      <w:r>
        <w:t xml:space="preserve">                    batch_size=32,</w:t>
      </w:r>
    </w:p>
    <w:p>
      <w:r>
        <w:t xml:space="preserve">                    validation_split=0.1) # Use 10% of training data for validation</w:t>
      </w:r>
    </w:p>
    <w:p>
      <w:r>
        <w:t>```</w:t>
      </w:r>
    </w:p>
    <w:p/>
    <w:p>
      <w:pPr>
        <w:ind w:left="0"/>
      </w:pPr>
      <w:r>
        <w:t>........Step 7: Evaluate the Model</w:t>
      </w:r>
    </w:p>
    <w:p/>
    <w:p>
      <w:r>
        <w:t>Evaluate the trained model on the unseen test data to assess its generalization ability.</w:t>
      </w:r>
    </w:p>
    <w:p/>
    <w:p>
      <w:r>
        <w:t>```python</w:t>
      </w:r>
    </w:p>
    <w:p>
      <w:r>
        <w:t>loss, accuracy = model.evaluate(x_test, y_test, verbose=0)</w:t>
      </w:r>
    </w:p>
    <w:p>
      <w:r>
        <w:t>print(f"Test Loss: {loss:.4f}")</w:t>
      </w:r>
    </w:p>
    <w:p>
      <w:r>
        <w:t>print(f"Test Accuracy: {accuracy:.4f}")</w:t>
      </w:r>
    </w:p>
    <w:p/>
    <w:p>
      <w:r>
        <w:t># Plot training history (accuracy and loss)</w:t>
      </w:r>
    </w:p>
    <w:p>
      <w:r>
        <w:t>plt.figure(figsize=(12, 4))</w:t>
      </w:r>
    </w:p>
    <w:p>
      <w:r>
        <w:t>plt.subplot(1, 2, 1)</w:t>
      </w:r>
    </w:p>
    <w:p>
      <w:r>
        <w:t>plt.plot(history.history['accuracy'], label='Training Accuracy')</w:t>
      </w:r>
    </w:p>
    <w:p>
      <w:r>
        <w:t>plt.plot(history.history['val_accuracy'], label='Validation Accuracy')</w:t>
      </w:r>
    </w:p>
    <w:p>
      <w:r>
        <w:t>plt.xlabel('Epoch')</w:t>
      </w:r>
    </w:p>
    <w:p>
      <w:r>
        <w:t>plt.ylabel('Accuracy')</w:t>
      </w:r>
    </w:p>
    <w:p>
      <w:r>
        <w:t>plt.title('Training and Validation Accuracy')</w:t>
      </w:r>
    </w:p>
    <w:p>
      <w:r>
        <w:t>plt.legend()</w:t>
      </w:r>
    </w:p>
    <w:p/>
    <w:p>
      <w:r>
        <w:t>plt.subplot(1, 2, 2)</w:t>
      </w:r>
    </w:p>
    <w:p>
      <w:r>
        <w:t>plt.plot(history.history['loss'], label='Training Loss')</w:t>
      </w:r>
    </w:p>
    <w:p>
      <w:r>
        <w:t>plt.plot(history.history['val_loss'], label='Validation Loss')</w:t>
      </w:r>
    </w:p>
    <w:p>
      <w:r>
        <w:t>plt.xlabel('Epoch')</w:t>
      </w:r>
    </w:p>
    <w:p>
      <w:r>
        <w:t>plt.ylabel('Loss')</w:t>
      </w:r>
    </w:p>
    <w:p>
      <w:r>
        <w:t>plt.title('Training and Validation Loss')</w:t>
      </w:r>
    </w:p>
    <w:p>
      <w:r>
        <w:t>plt.legend()</w:t>
      </w:r>
    </w:p>
    <w:p>
      <w:r>
        <w:t>plt.show()</w:t>
      </w:r>
    </w:p>
    <w:p>
      <w:r>
        <w:t>```</w:t>
      </w:r>
    </w:p>
    <w:p/>
    <w:p>
      <w:pPr>
        <w:ind w:left="0"/>
      </w:pPr>
      <w:r>
        <w:t>.........Step 8: Make Predictions</w:t>
      </w:r>
    </w:p>
    <w:p/>
    <w:p>
      <w:r>
        <w:t>Use the trained model to make predictions on new, unseen data (or a portion of your test set).</w:t>
      </w:r>
    </w:p>
    <w:p/>
    <w:p>
      <w:r>
        <w:t>```python</w:t>
      </w:r>
    </w:p>
    <w:p>
      <w:r>
        <w:t>predictions = model.predict(x_test[:10]) # Predict on the first 10 test images</w:t>
      </w:r>
    </w:p>
    <w:p>
      <w:r>
        <w:t>predicted_classes = np.argmax(predictions, axis=1)</w:t>
      </w:r>
    </w:p>
    <w:p>
      <w:r>
        <w:t>true_classes = np.argmax(y_test[:10], axis=1)</w:t>
      </w:r>
    </w:p>
    <w:p/>
    <w:p>
      <w:r>
        <w:t>print("\nSample Predictions:")</w:t>
      </w:r>
    </w:p>
    <w:p>
      <w:r>
        <w:t>for i in range(10):</w:t>
      </w:r>
    </w:p>
    <w:p>
      <w:r>
        <w:t xml:space="preserve">    print(f"True: {true_classes[i]}, Predicted: {predicted_classes[i]}")</w:t>
      </w:r>
    </w:p>
    <w:p/>
    <w:p>
      <w:r>
        <w:t># Visualize some predictions</w:t>
      </w:r>
    </w:p>
    <w:p>
      <w:r>
        <w:t>plt.figure(figsize=(12, 6))</w:t>
      </w:r>
    </w:p>
    <w:p>
      <w:r>
        <w:t>for i in range(10):</w:t>
      </w:r>
    </w:p>
    <w:p>
      <w:r>
        <w:t xml:space="preserve">    plt.subplot(2, 5, i + 1)</w:t>
      </w:r>
    </w:p>
    <w:p>
      <w:r>
        <w:t xml:space="preserve">    plt.imshow(x_test[i].reshape(28, 28), cmap='gray')</w:t>
      </w:r>
    </w:p>
    <w:p>
      <w:r>
        <w:t xml:space="preserve">    plt.title(f"True: {true_classes[i]}\nPred: {predicted_classes[i]}",</w:t>
      </w:r>
    </w:p>
    <w:p>
      <w:r>
        <w:t xml:space="preserve">              color='green' if true_classes[i] == predicted_classes[i] else 'red')</w:t>
      </w:r>
    </w:p>
    <w:p>
      <w:r>
        <w:t xml:space="preserve">    plt.axis('off')</w:t>
      </w:r>
    </w:p>
    <w:p>
      <w:r>
        <w:t>plt.tight_layout()</w:t>
      </w:r>
    </w:p>
    <w:p>
      <w:r>
        <w:t>plt.show()</w:t>
      </w:r>
    </w:p>
    <w:p>
      <w:r>
        <w:t>```</w:t>
      </w:r>
    </w:p>
    <w:p/>
    <w:p>
      <w:pPr>
        <w:ind w:left="0"/>
      </w:pPr>
      <w:r>
        <w:t>.........Step 9: Save the Model (Optional but Recommended)</w:t>
      </w:r>
    </w:p>
    <w:p/>
    <w:p>
      <w:r>
        <w:t>Once you're satisfied with your model's performance, save it for future use.</w:t>
      </w:r>
    </w:p>
    <w:p/>
    <w:p>
      <w:r>
        <w:t>```python</w:t>
      </w:r>
    </w:p>
    <w:p>
      <w:r>
        <w:t>model.save('digit_recognition_cnn_model.h5')</w:t>
      </w:r>
    </w:p>
    <w:p>
      <w:r>
        <w:t>print("Model saved as digit_recognition_cnn_model.h5")</w:t>
      </w:r>
    </w:p>
    <w:p/>
    <w:p>
      <w:r>
        <w:t># To load the model later:</w:t>
      </w:r>
    </w:p>
    <w:p>
      <w:r>
        <w:t># from tensorflow.keras.models import load_model</w:t>
      </w:r>
    </w:p>
    <w:p>
      <w:r>
        <w:t># loaded_model = load_model('digit_recognition_cnn_model.h5').</w:t>
      </w:r>
    </w:p>
    <w:p>
      <w:r>
        <w:t>```</w:t>
      </w:r>
    </w:p>
    <w:p/>
    <w:p>
      <w:r>
        <w:t>4.Create GUI to predict digits:</w:t>
      </w:r>
    </w:p>
    <w:p/>
    <w:p>
      <w:r>
        <w:t>Now for the GUI, we have created a new file in which we build an interactive window to draw digits on canvas and with a button, we can recognize the digit. The Tkinter library comes in the Python standard library. We have created a function predict_digit() that takes the image as input and then uses the trained model to predict the digit.</w:t>
      </w:r>
    </w:p>
    <w:p/>
    <w:p>
      <w:r>
        <w:t>Then we create the App class which is responsible for building the GUI for our app. We create a canvas where we can draw by capturing the mouse event and with a button, we trigger the predict_digit() function and display the results.</w:t>
      </w:r>
    </w:p>
    <w:p/>
    <w:p>
      <w:r>
        <w:t>Here’s the full code for our gui_digit_recognizer.py file:</w:t>
      </w:r>
    </w:p>
    <w:p/>
    <w:p>
      <w:r>
        <w:t>from keras.models import load_model</w:t>
      </w:r>
    </w:p>
    <w:p>
      <w:r>
        <w:t>from tkinter import *</w:t>
      </w:r>
    </w:p>
    <w:p>
      <w:r>
        <w:t>import tkinter as tk</w:t>
      </w:r>
    </w:p>
    <w:p>
      <w:r>
        <w:t>import win32gui</w:t>
      </w:r>
    </w:p>
    <w:p>
      <w:r>
        <w:t>from PIL import ImageGrab, Image</w:t>
      </w:r>
    </w:p>
    <w:p>
      <w:r>
        <w:t>import numpy as np</w:t>
      </w:r>
    </w:p>
    <w:p/>
    <w:p>
      <w:r>
        <w:t>model = load_model('mnist.h5')</w:t>
      </w:r>
    </w:p>
    <w:p/>
    <w:p>
      <w:r>
        <w:t>def predict_digit(img):</w:t>
      </w:r>
    </w:p>
    <w:p>
      <w:r>
        <w:t xml:space="preserve">    #resize image to 28x28 pixels</w:t>
      </w:r>
    </w:p>
    <w:p>
      <w:r>
        <w:t xml:space="preserve">    img = img.resize((28,28))</w:t>
      </w:r>
    </w:p>
    <w:p>
      <w:r>
        <w:t xml:space="preserve">    #convert rgb to grayscale</w:t>
      </w:r>
    </w:p>
    <w:p>
      <w:r>
        <w:t xml:space="preserve">    img = img.convert('L')</w:t>
      </w:r>
    </w:p>
    <w:p>
      <w:r>
        <w:t xml:space="preserve">    img = np.array(img)</w:t>
      </w:r>
    </w:p>
    <w:p>
      <w:r>
        <w:t xml:space="preserve">    #reshaping to support our model input and normalizing</w:t>
      </w:r>
    </w:p>
    <w:p>
      <w:r>
        <w:t xml:space="preserve">    img = img.reshape(1,28,28,1)</w:t>
      </w:r>
    </w:p>
    <w:p>
      <w:r>
        <w:t xml:space="preserve">    img = img/255.0</w:t>
      </w:r>
    </w:p>
    <w:p>
      <w:r>
        <w:t xml:space="preserve">    #predicting the class</w:t>
      </w:r>
    </w:p>
    <w:p>
      <w:r>
        <w:t xml:space="preserve">    res = model.predict([img])[0]</w:t>
      </w:r>
    </w:p>
    <w:p>
      <w:r>
        <w:t xml:space="preserve">    return np.argmax(res), max(res)</w:t>
      </w:r>
    </w:p>
    <w:p/>
    <w:p>
      <w:r>
        <w:t>class App(tk.Tk):</w:t>
      </w:r>
    </w:p>
    <w:p>
      <w:r>
        <w:t xml:space="preserve">    def __init__(self):</w:t>
      </w:r>
    </w:p>
    <w:p>
      <w:r>
        <w:t xml:space="preserve">        tk.Tk.__init__(self)</w:t>
      </w:r>
    </w:p>
    <w:p/>
    <w:p>
      <w:r>
        <w:t xml:space="preserve">        self.x = self.y = 0</w:t>
      </w:r>
    </w:p>
    <w:p/>
    <w:p>
      <w:r>
        <w:t xml:space="preserve">        # Creating elements</w:t>
      </w:r>
    </w:p>
    <w:p>
      <w:r>
        <w:t xml:space="preserve">        self.canvas = tk.Canvas(self, width=300, height=300, bg = "white", cursor="cross")</w:t>
      </w:r>
    </w:p>
    <w:p>
      <w:r>
        <w:t xml:space="preserve">        self.label = tk.Label(self, text="Thinking..", font=("Helvetica", 48))</w:t>
      </w:r>
    </w:p>
    <w:p>
      <w:r>
        <w:t xml:space="preserve">        self.classify_btn = tk.Button(self, text = "Recognise", command =         self.classify_handwriting) </w:t>
      </w:r>
    </w:p>
    <w:p>
      <w:r>
        <w:t xml:space="preserve">        self.button_clear = tk.Button(self, text = "Clear", command = self.clear_all)</w:t>
      </w:r>
    </w:p>
    <w:p/>
    <w:p>
      <w:r>
        <w:t xml:space="preserve">        # Grid structure</w:t>
      </w:r>
    </w:p>
    <w:p>
      <w:r>
        <w:t xml:space="preserve">        self.canvas.grid(row=0, column=0, pady=2, sticky=W, )</w:t>
      </w:r>
    </w:p>
    <w:p>
      <w:r>
        <w:t xml:space="preserve">        self.label.grid(row=0, column=1,pady=2, padx=2)</w:t>
      </w:r>
    </w:p>
    <w:p>
      <w:r>
        <w:t xml:space="preserve">        self.classify_btn.grid(row=1, column=1, pady=2, padx=2)</w:t>
      </w:r>
    </w:p>
    <w:p>
      <w:r>
        <w:t xml:space="preserve">        self.button_clear.grid(row=1, column=0, pady=2)</w:t>
      </w:r>
    </w:p>
    <w:p/>
    <w:p>
      <w:r>
        <w:t xml:space="preserve">        #self.canvas.bind("&lt;Motion&gt;", self.start_pos)</w:t>
      </w:r>
    </w:p>
    <w:p>
      <w:r>
        <w:t xml:space="preserve">        self.canvas.bind("&lt;B1-Motion&gt;", self.draw_lines)</w:t>
      </w:r>
    </w:p>
    <w:p/>
    <w:p>
      <w:r>
        <w:t xml:space="preserve">    def clear_all(self):</w:t>
      </w:r>
    </w:p>
    <w:p>
      <w:r>
        <w:t xml:space="preserve">        self.canvas.delete("all")</w:t>
      </w:r>
    </w:p>
    <w:p/>
    <w:p>
      <w:r>
        <w:t xml:space="preserve">    def classify_handwriting(self):</w:t>
      </w:r>
    </w:p>
    <w:p>
      <w:r>
        <w:t xml:space="preserve">        HWND = self.canvas.winfo_id() # get the handle of the canvas</w:t>
      </w:r>
    </w:p>
    <w:p>
      <w:r>
        <w:t xml:space="preserve">        rect = win32gui.GetWindowRect(HWND) # get the coordinate of the canvas</w:t>
      </w:r>
    </w:p>
    <w:p>
      <w:r>
        <w:t xml:space="preserve">        im = ImageGrab.grab(rect)</w:t>
      </w:r>
    </w:p>
    <w:p/>
    <w:p>
      <w:r>
        <w:t xml:space="preserve">        digit, acc = predict_digit(im)</w:t>
      </w:r>
    </w:p>
    <w:p>
      <w:r>
        <w:t xml:space="preserve">        self.label.configure(text= str(digit)+', '+ str(int(acc*100))+'%')</w:t>
      </w:r>
    </w:p>
    <w:p/>
    <w:p>
      <w:r>
        <w:t xml:space="preserve">    def draw_lines(self, event):</w:t>
      </w:r>
    </w:p>
    <w:p>
      <w:r>
        <w:t xml:space="preserve">        self.x = event.x</w:t>
      </w:r>
    </w:p>
    <w:p>
      <w:r>
        <w:t xml:space="preserve">        self.y = event.y</w:t>
      </w:r>
    </w:p>
    <w:p>
      <w:r>
        <w:t xml:space="preserve">        r=8</w:t>
      </w:r>
    </w:p>
    <w:p>
      <w:r>
        <w:t xml:space="preserve">        self.canvas.create_oval(self.x-r, self.y-r, self.x + r, self.y + r, fill='black')</w:t>
      </w:r>
    </w:p>
    <w:p/>
    <w:p>
      <w:r>
        <w:t>app = App()</w:t>
      </w:r>
    </w:p>
    <w:p>
      <w:r>
        <w:t>mainloop()</w:t>
      </w:r>
    </w:p>
    <w:p>
      <w:r>
        <w:drawing>
          <wp:inline distT="0" distB="0" distL="85723" distR="85723">
            <wp:extent cx="3830015" cy="2044508"/>
            <wp:effectExtent l="0" t="0" r="0" b="0"/>
            <wp:docPr id="1" name="Image 1"/>
            <wp:cNvGraphicFramePr>
              <a:graphicFrameLocks noChangeAspect="1"/>
            </wp:cNvGraphicFramePr>
            <a:graphic>
              <a:graphicData uri="http://schemas.openxmlformats.org/drawingml/2006/picture">
                <pic:pic>
                  <pic:nvPicPr>
                    <pic:cNvPr id="3" name="Image 3"/>
                    <pic:cNvPicPr/>
                  </pic:nvPicPr>
                  <pic:blipFill>
                    <a:blip r:embed="rId2"/>
                    <a:stretch>
                      <a:fillRect/>
                    </a:stretch>
                  </pic:blipFill>
                  <pic:spPr>
                    <a:xfrm rot="0">
                      <a:off x="0" y="0"/>
                      <a:ext cx="3830015" cy="2044508"/>
                    </a:xfrm>
                    <a:prstGeom prst="rect"/>
                    <a:noFill/>
                    <a:ln w="12700" cmpd="sng" cap="flat">
                      <a:noFill/>
                      <a:prstDash val="solid"/>
                      <a:miter/>
                    </a:ln>
                  </pic:spPr>
                </pic:pic>
              </a:graphicData>
            </a:graphic>
          </wp:inline>
        </w:drawing>
      </w:r>
    </w:p>
    <w:p/>
    <w:p>
      <w:r>
        <w:drawing>
          <wp:inline distT="0" distB="0" distL="85723" distR="85723">
            <wp:extent cx="3926752" cy="1826462"/>
            <wp:effectExtent l="0" t="0" r="0" b="0"/>
            <wp:docPr id="4" name="Image 4"/>
            <wp:cNvGraphicFramePr>
              <a:graphicFrameLocks noChangeAspect="1"/>
            </wp:cNvGraphicFramePr>
            <a:graphic>
              <a:graphicData uri="http://schemas.openxmlformats.org/drawingml/2006/picture">
                <pic:pic>
                  <pic:nvPicPr>
                    <pic:cNvPr id="6" name="Image 6"/>
                    <pic:cNvPicPr/>
                  </pic:nvPicPr>
                  <pic:blipFill>
                    <a:blip r:embed="rId3"/>
                    <a:stretch>
                      <a:fillRect/>
                    </a:stretch>
                  </pic:blipFill>
                  <pic:spPr>
                    <a:xfrm rot="0">
                      <a:off x="0" y="0"/>
                      <a:ext cx="3926752" cy="1826462"/>
                    </a:xfrm>
                    <a:prstGeom prst="rect"/>
                    <a:noFill/>
                    <a:ln w="12700" cmpd="sng" cap="flat">
                      <a:noFill/>
                      <a:prstDash val="solid"/>
                      <a:miter/>
                    </a:ln>
                  </pic:spPr>
                </pic:pic>
              </a:graphicData>
            </a:graphic>
          </wp:inline>
        </w:drawing>
      </w:r>
    </w:p>
    <w:p/>
    <w:p/>
    <w:p>
      <w:r>
        <w:drawing>
          <wp:inline distT="0" distB="0" distL="85723" distR="85723">
            <wp:extent cx="3615990" cy="1871419"/>
            <wp:effectExtent l="0" t="0" r="0" b="0"/>
            <wp:docPr id="7" name="Image 7"/>
            <wp:cNvGraphicFramePr>
              <a:graphicFrameLocks noChangeAspect="1"/>
            </wp:cNvGraphicFramePr>
            <a:graphic>
              <a:graphicData uri="http://schemas.openxmlformats.org/drawingml/2006/picture">
                <pic:pic>
                  <pic:nvPicPr>
                    <pic:cNvPr id="9" name="Image 9"/>
                    <pic:cNvPicPr/>
                  </pic:nvPicPr>
                  <pic:blipFill>
                    <a:blip r:embed="rId4"/>
                    <a:stretch>
                      <a:fillRect/>
                    </a:stretch>
                  </pic:blipFill>
                  <pic:spPr>
                    <a:xfrm rot="0">
                      <a:off x="0" y="0"/>
                      <a:ext cx="3615990" cy="1871419"/>
                    </a:xfrm>
                    <a:prstGeom prst="rect"/>
                    <a:noFill/>
                    <a:ln w="12700" cmpd="sng" cap="flat">
                      <a:noFill/>
                      <a:prstDash val="solid"/>
                      <a:miter/>
                    </a:ln>
                  </pic:spPr>
                </pic:pic>
              </a:graphicData>
            </a:graphic>
          </wp:inline>
        </w:drawing>
      </w:r>
    </w:p>
    <w:p>
      <w:r>
        <w:t>Summary:</w:t>
      </w:r>
    </w:p>
    <w:p/>
    <w:p>
      <w:r>
        <w:t>In this article, we have successfully built a Python deep learning project on handwritten digit recognition app. We have built and trained the Convolutional neural network which is very effective for image classification purposes. Later on, we build the GUI where we draw a digit on the canvas then we classify the digit and show the results.</w:t>
      </w:r>
    </w:p>
    <w:p/>
    <w:p/>
    <w:p>
      <w:r>
        <w:t xml:space="preserve"> </w:t>
      </w:r>
    </w:p>
    <w:p/>
    <w:p/>
    <w:p/>
    <w:p/>
    <w:p/>
    <w:p>
      <w:r>
        <w:t xml:space="preserve">                                                     SUBMITTED BY:</w:t>
      </w:r>
    </w:p>
    <w:p>
      <w:r>
        <w:t xml:space="preserve">                                                     -------------------</w:t>
      </w:r>
    </w:p>
    <w:p>
      <w:r>
        <w:t xml:space="preserve">       </w:t>
      </w:r>
    </w:p>
    <w:p>
      <w:r>
        <w:t xml:space="preserve">                                                    M.JAYAVARDHAN NAIK</w:t>
      </w:r>
    </w:p>
    <w:p/>
    <w:p/>
    <w:p/>
    <w:p/>
    <w:p/>
    <w:p/>
    <w:p/>
    <w:p/>
    <w:p/>
    <w:p/>
    <w:p/>
    <w:p/>
    <w:sectPr>
      <w:pgSz w:w="11906" w:h="16838"/>
      <w:pgMar w:top="1440" w:right="1800" w:bottom="1440" w:left="1800" w:header="851" w:footer="992" w:gutter="0"/>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roid Sans"/>
    <w:panose1 w:val="02010600030101010101"/>
    <w:charset w:val="86"/>
    <w:family w:val="auto"/>
    <w:pitch w:val="variable"/>
    <w:sig w:usb0="A00002BF" w:usb1="38CF7CFA" w:usb2="00000016" w:usb3="00000000" w:csb0="0004000F"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OPPO black body">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growAutofit/>
    <w:compatSetting w:name="compatibilityMode" w:uri="http://schemas.microsoft.com/office/word" w:val="14"/>
  </w:compat>
  <m:mathPr>
    <m:mathFont m:val="Cambria Math"/>
    <m:brkBin m:val="before"/>
    <m:brkBinSub m:val="--"/>
    <m:smallFrac/>
    <m:dispDef/>
    <m:lMargin m:val="0"/>
    <m:rMargin m:val="0"/>
    <m:defJc m:val="centerGroup"/>
    <m:wrapIndent m:val="1440"/>
    <m:intLim m:val="subSup"/>
    <m:naryLim m:val="undOvr"/>
  </m:mathPr>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jc w:val="both"/>
    </w:pPr>
    <w:rPr>
      <w:rFonts w:ascii="等线" w:eastAsia="宋体" w:cs="Arial" w:hAnsi="等线"/>
      <w:kern w:val="2"/>
      <w:sz w:val="21"/>
      <w:szCs w:val="22"/>
      <w:lang w:val="en-US" w:eastAsia="zh-CN" w:bidi="ar-SA"/>
    </w:rPr>
  </w:style>
  <w:style w:type="paragraph" w:styleId="1">
    <w:name w:val="heading 1"/>
    <w:basedOn w:val="0"/>
    <w:next w:val="0"/>
    <w:pPr>
      <w:keepNext/>
      <w:keepLines/>
      <w:widowControl w:val="0"/>
      <w:spacing w:before="340" w:after="330" w:line="578" w:lineRule="auto"/>
      <w:outlineLvl w:val="0"/>
    </w:pPr>
    <w:rPr>
      <w:b/>
      <w:bCs/>
      <w:kern w:val="44"/>
      <w:sz w:val="44"/>
    </w:rPr>
  </w:style>
  <w:style w:type="paragraph" w:styleId="2">
    <w:name w:val="heading 2"/>
    <w:basedOn w:val="0"/>
    <w:next w:val="0"/>
    <w:pPr>
      <w:keepNext/>
      <w:keepLines/>
      <w:widowControl w:val="0"/>
      <w:spacing w:before="260" w:after="260" w:line="415" w:lineRule="auto"/>
      <w:outlineLvl w:val="1"/>
    </w:pPr>
    <w:rPr>
      <w:rFonts w:ascii="Luxi Sans" w:eastAsia="OPPO black body" w:hAnsi="Luxi Sans"/>
      <w:b/>
      <w:sz w:val="32"/>
    </w:rPr>
  </w:style>
  <w:style w:type="paragraph" w:styleId="3">
    <w:name w:val="heading 3"/>
    <w:basedOn w:val="0"/>
    <w:next w:val="0"/>
    <w:pPr>
      <w:keepNext/>
      <w:keepLines/>
      <w:widowControl w:val="0"/>
      <w:spacing w:before="260" w:after="260" w:line="415" w:lineRule="auto"/>
      <w:outlineLvl w:val="2"/>
    </w:pPr>
    <w:rPr>
      <w:b/>
      <w:sz w:val="32"/>
    </w:rPr>
  </w:style>
  <w:style w:type="character" w:default="1" w:styleId="10">
    <w:name w:val="Default Paragraph Font"/>
  </w:style>
  <w:style w:type="paragraph" w:customStyle="1" w:styleId="15">
    <w:name w:val="样式1"/>
    <w:basedOn w:val="0"/>
  </w:style>
  <w:style w:type="paragraph" w:customStyle="1" w:styleId="16">
    <w:name w:val="样式2"/>
    <w:basedOn w:val="0"/>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g"/><Relationship Id="rId3" Type="http://schemas.openxmlformats.org/officeDocument/2006/relationships/image" Target="media/5.jpg"/><Relationship Id="rId4" Type="http://schemas.openxmlformats.org/officeDocument/2006/relationships/image" Target="media/8.jpg"/><Relationship Id="rId5" Type="http://schemas.openxmlformats.org/officeDocument/2006/relationships/styles" Target="styles.xml"/><Relationship Id="rId6" Type="http://schemas.openxmlformats.org/officeDocument/2006/relationships/fontTable" Target="fontTable.xml"/></Relationships>
</file>

<file path=docProps/app.xml><?xml version="1.0" encoding="utf-8"?>
<Properties xmlns="http://schemas.openxmlformats.org/officeDocument/2006/extended-properties">
  <Template>Normal.eit</Template>
  <TotalTime>18</TotalTime>
  <Application>Office</Application>
  <Pages>9</Pages>
  <Words>1446</Words>
  <Characters>9755</Characters>
  <Lines>353</Lines>
  <Paragraphs>217</Paragraphs>
  <CharactersWithSpaces>11692</CharactersWithSpaces>
</Properties>
</file>

<file path=docProps/core.xml><?xml version="1.0" encoding="utf-8"?>
<cp:coreProperties xmlns:cp="http://schemas.openxmlformats.org/package/2006/metadata/core-properties" xmlns:dc="http://purl.org/dc/elements/1.1/" xmlns:dcterms="http://purl.org/dc/terms/" xmlns:xsi="http://www.w3.org/2001/XMLSchema-instance">
  <cp:lastModifiedBy>Mobile phone user</cp:lastModifiedBy>
  <cp:revision>0</cp:revision>
  <dcterms:modified xsi:type="dcterms:W3CDTF">2025-07-15T10:39:14Z</dcterms:modified>
</cp:coreProperties>
</file>